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7B697E">
      <w:pPr>
        <w:pStyle w:val="Title"/>
      </w:pPr>
      <w:r>
        <w:t>Progress Report</w:t>
      </w:r>
      <w:r w:rsidR="00583746">
        <w:t xml:space="preserve"> 5</w:t>
      </w:r>
    </w:p>
    <w:p w:rsidR="00771F16" w:rsidRDefault="007B697E">
      <w:pPr>
        <w:pStyle w:val="Heading1"/>
      </w:pPr>
      <w:r>
        <w:t>Apples to Apples</w:t>
      </w:r>
    </w:p>
    <w:p w:rsidR="007A0D9B" w:rsidRDefault="00583746" w:rsidP="007A0D9B">
      <w:pPr>
        <w:ind w:firstLine="720"/>
      </w:pPr>
      <w:r>
        <w:t>Last week’s goal became this week’s as I attempted to fix most of the problems and/or holes that our code could’ve had. Along the way, I added a couple methods dedicated to slightly formatted output. I unfortunately was still stumped by how references work in swift because in my attempts to create logic utilizing linked properties, I found myself complicating things too much with a few keystrokes. These complications were something I could still and did reverse as I handed my code over to my partner. I hope to have this issue overcome by our presentation.</w:t>
      </w:r>
      <w:bookmarkStart w:id="0" w:name="_GoBack"/>
      <w:bookmarkEnd w:id="0"/>
    </w:p>
    <w:sectPr w:rsidR="007A0D9B" w:rsidSect="000A0F9B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F5" w:rsidRDefault="00143EF5">
      <w:pPr>
        <w:spacing w:after="0" w:line="240" w:lineRule="auto"/>
      </w:pPr>
      <w:r>
        <w:separator/>
      </w:r>
    </w:p>
  </w:endnote>
  <w:endnote w:type="continuationSeparator" w:id="0">
    <w:p w:rsidR="00143EF5" w:rsidRDefault="0014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F5" w:rsidRDefault="00143EF5">
      <w:pPr>
        <w:spacing w:after="0" w:line="240" w:lineRule="auto"/>
      </w:pPr>
      <w:r>
        <w:separator/>
      </w:r>
    </w:p>
  </w:footnote>
  <w:footnote w:type="continuationSeparator" w:id="0">
    <w:p w:rsidR="00143EF5" w:rsidRDefault="0014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746" w:rsidRDefault="00E75223">
    <w:pPr>
      <w:pStyle w:val="Header"/>
    </w:pPr>
    <w:r>
      <w:t>Gerald Washington</w:t>
    </w:r>
    <w:r w:rsidR="00CA4BB7">
      <w:t xml:space="preserve"> II</w:t>
    </w:r>
  </w:p>
  <w:p w:rsidR="00CA4BB7" w:rsidRDefault="00CA4BB7">
    <w:pPr>
      <w:pStyle w:val="Header"/>
    </w:pPr>
    <w:r>
      <w:t>CPSC 3175</w:t>
    </w:r>
  </w:p>
  <w:p w:rsidR="00CA4BB7" w:rsidRDefault="00CA4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B3C67"/>
    <w:multiLevelType w:val="hybridMultilevel"/>
    <w:tmpl w:val="D4D8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7E"/>
    <w:rsid w:val="000A0F9B"/>
    <w:rsid w:val="000B4F96"/>
    <w:rsid w:val="001122C5"/>
    <w:rsid w:val="00123E1E"/>
    <w:rsid w:val="0013591F"/>
    <w:rsid w:val="00143EF5"/>
    <w:rsid w:val="001C65B9"/>
    <w:rsid w:val="00216BF8"/>
    <w:rsid w:val="0024640E"/>
    <w:rsid w:val="002C1B16"/>
    <w:rsid w:val="002F6B97"/>
    <w:rsid w:val="0030711C"/>
    <w:rsid w:val="003B6A48"/>
    <w:rsid w:val="004A3541"/>
    <w:rsid w:val="00583746"/>
    <w:rsid w:val="0065380B"/>
    <w:rsid w:val="00705905"/>
    <w:rsid w:val="00771F16"/>
    <w:rsid w:val="0078294C"/>
    <w:rsid w:val="007A0D9B"/>
    <w:rsid w:val="007B697E"/>
    <w:rsid w:val="007C6B86"/>
    <w:rsid w:val="0081215A"/>
    <w:rsid w:val="00896F72"/>
    <w:rsid w:val="008B6008"/>
    <w:rsid w:val="00932889"/>
    <w:rsid w:val="00971DEC"/>
    <w:rsid w:val="00A0334C"/>
    <w:rsid w:val="00B64B70"/>
    <w:rsid w:val="00B66857"/>
    <w:rsid w:val="00B7667F"/>
    <w:rsid w:val="00BA3B94"/>
    <w:rsid w:val="00C07BE9"/>
    <w:rsid w:val="00CA4BB7"/>
    <w:rsid w:val="00D47001"/>
    <w:rsid w:val="00E40882"/>
    <w:rsid w:val="00E426AB"/>
    <w:rsid w:val="00E75223"/>
    <w:rsid w:val="00EA23E0"/>
    <w:rsid w:val="00ED758E"/>
    <w:rsid w:val="00EF029F"/>
    <w:rsid w:val="00F9577D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42FD9"/>
  <w15:chartTrackingRefBased/>
  <w15:docId w15:val="{697258EA-E996-4DB2-95AF-23EFCD1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9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WI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GAWII</dc:creator>
  <cp:keywords/>
  <dc:description/>
  <cp:lastModifiedBy>g wash</cp:lastModifiedBy>
  <cp:revision>2</cp:revision>
  <dcterms:created xsi:type="dcterms:W3CDTF">2017-04-24T02:18:00Z</dcterms:created>
  <dcterms:modified xsi:type="dcterms:W3CDTF">2017-04-24T02:18:00Z</dcterms:modified>
</cp:coreProperties>
</file>