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7B697E">
      <w:pPr>
        <w:pStyle w:val="Title"/>
      </w:pPr>
      <w:r>
        <w:t>Progress Report</w:t>
      </w:r>
      <w:r w:rsidR="001C65B9">
        <w:t xml:space="preserve"> 2</w:t>
      </w:r>
      <w:bookmarkStart w:id="0" w:name="_GoBack"/>
      <w:bookmarkEnd w:id="0"/>
    </w:p>
    <w:p w:rsidR="00771F16" w:rsidRDefault="007B697E">
      <w:pPr>
        <w:pStyle w:val="Heading1"/>
      </w:pPr>
      <w:r>
        <w:t>Apples to Apples</w:t>
      </w:r>
    </w:p>
    <w:p w:rsidR="000A0F9B" w:rsidRDefault="001C65B9" w:rsidP="007B697E">
      <w:r>
        <w:t>This past week, we</w:t>
      </w:r>
      <w:r w:rsidR="00D47001">
        <w:t xml:space="preserve">’ve gotten to the exact state I </w:t>
      </w:r>
      <w:r>
        <w:t>expected</w:t>
      </w:r>
      <w:r w:rsidR="00D47001">
        <w:t xml:space="preserve">. I’ve written most of the code for both Player and Game, translating whatever methods I placed in my </w:t>
      </w:r>
      <w:r>
        <w:t>pseudo</w:t>
      </w:r>
      <w:r w:rsidR="00D47001">
        <w:t xml:space="preserve"> code into </w:t>
      </w:r>
      <w:r>
        <w:t>the S</w:t>
      </w:r>
      <w:r w:rsidR="00D47001">
        <w:t>wift</w:t>
      </w:r>
      <w:r>
        <w:t xml:space="preserve"> language</w:t>
      </w:r>
      <w:r w:rsidR="00D47001">
        <w:t>. I also happe</w:t>
      </w:r>
      <w:r>
        <w:t xml:space="preserve">ned to get slightly ahead in </w:t>
      </w:r>
      <w:r w:rsidR="00D47001">
        <w:t>progress by making a differentiation between Red and Green Apples (Cards)</w:t>
      </w:r>
      <w:r w:rsidR="002F6B97">
        <w:t xml:space="preserve"> in the code. </w:t>
      </w:r>
      <w:r>
        <w:t>Despite</w:t>
      </w:r>
      <w:r w:rsidR="002F6B97">
        <w:t xml:space="preserve"> most features (about 90+%) of both card types are the same,</w:t>
      </w:r>
      <w:r w:rsidR="00D47001">
        <w:t xml:space="preserve"> they will have </w:t>
      </w:r>
      <w:r w:rsidR="002F6B97">
        <w:t xml:space="preserve">very </w:t>
      </w:r>
      <w:r w:rsidR="00D47001">
        <w:t>different functionality</w:t>
      </w:r>
      <w:r w:rsidR="002F6B97">
        <w:t xml:space="preserve"> depending on that type</w:t>
      </w:r>
      <w:r w:rsidR="00D47001">
        <w:t>.</w:t>
      </w:r>
      <w:r w:rsidR="002F6B97">
        <w:t xml:space="preserve"> I’ve also added a second card box for used green cards, but I’m unsure if the program will need it. My partner and I </w:t>
      </w:r>
      <w:r>
        <w:t>should</w:t>
      </w:r>
      <w:r w:rsidR="002F6B97">
        <w:t xml:space="preserve"> discuss that further.</w:t>
      </w:r>
    </w:p>
    <w:p w:rsidR="00896F72" w:rsidRDefault="00896F72" w:rsidP="007B697E"/>
    <w:p w:rsidR="00896F72" w:rsidRDefault="00896F72" w:rsidP="007B697E">
      <w:r>
        <w:t>To Do List:</w:t>
      </w:r>
    </w:p>
    <w:p w:rsidR="001C65B9" w:rsidRDefault="001C65B9" w:rsidP="007B697E">
      <w:r>
        <w:t>X: Unreached</w:t>
      </w:r>
      <w:r>
        <w:tab/>
      </w:r>
      <w:r>
        <w:tab/>
        <w:t xml:space="preserve">O: Done </w:t>
      </w:r>
      <w:r>
        <w:tab/>
        <w:t>P: In Progress</w:t>
      </w:r>
    </w:p>
    <w:p w:rsidR="00896F72" w:rsidRDefault="001C65B9" w:rsidP="00896F72">
      <w:pPr>
        <w:pStyle w:val="ListParagraph"/>
        <w:numPr>
          <w:ilvl w:val="0"/>
          <w:numId w:val="27"/>
        </w:numPr>
      </w:pPr>
      <w:r>
        <w:t>Writing Card class (O</w:t>
      </w:r>
      <w:r w:rsidR="00896F72">
        <w:t>)</w:t>
      </w:r>
    </w:p>
    <w:p w:rsidR="001C65B9" w:rsidRDefault="001C65B9" w:rsidP="00896F72">
      <w:pPr>
        <w:pStyle w:val="ListParagraph"/>
        <w:numPr>
          <w:ilvl w:val="0"/>
          <w:numId w:val="27"/>
        </w:numPr>
      </w:pPr>
      <w:r>
        <w:t>Writing Player class (O)</w:t>
      </w:r>
    </w:p>
    <w:p w:rsidR="001C65B9" w:rsidRDefault="001C65B9" w:rsidP="00896F72">
      <w:pPr>
        <w:pStyle w:val="ListParagraph"/>
        <w:numPr>
          <w:ilvl w:val="0"/>
          <w:numId w:val="27"/>
        </w:numPr>
      </w:pPr>
      <w:r>
        <w:t>Writing Game class (O)</w:t>
      </w:r>
    </w:p>
    <w:p w:rsidR="00932889" w:rsidRDefault="00932889" w:rsidP="00932889"/>
    <w:p w:rsidR="00705905" w:rsidRDefault="002F6B97" w:rsidP="00932889">
      <w:r>
        <w:t>Since this week was meant for direct translation of the ps</w:t>
      </w:r>
      <w:r w:rsidR="001C65B9">
        <w:t>eu</w:t>
      </w:r>
      <w:r>
        <w:t xml:space="preserve">do code </w:t>
      </w:r>
      <w:r w:rsidR="001C65B9">
        <w:t>to S</w:t>
      </w:r>
      <w:r>
        <w:t xml:space="preserve">wift, the next week will focus on the logic involved </w:t>
      </w:r>
      <w:r w:rsidR="001C65B9">
        <w:t xml:space="preserve">for the functions, making sure </w:t>
      </w:r>
      <w:r>
        <w:t xml:space="preserve">they </w:t>
      </w:r>
      <w:r w:rsidR="001C65B9">
        <w:t>make</w:t>
      </w:r>
      <w:r>
        <w:t xml:space="preserve"> correct computations</w:t>
      </w:r>
      <w:r w:rsidR="001C65B9">
        <w:t xml:space="preserve"> (variable placements, card movements, etc.)</w:t>
      </w:r>
      <w:r>
        <w:t>.</w:t>
      </w:r>
      <w:r w:rsidR="001C65B9">
        <w:t xml:space="preserve"> It may be best for now to leave the UI creation and connections to the original code to the week after.</w:t>
      </w:r>
    </w:p>
    <w:sectPr w:rsidR="00705905" w:rsidSect="000A0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E73" w:rsidRDefault="00FF4E73">
      <w:pPr>
        <w:spacing w:after="0" w:line="240" w:lineRule="auto"/>
      </w:pPr>
      <w:r>
        <w:separator/>
      </w:r>
    </w:p>
  </w:endnote>
  <w:endnote w:type="continuationSeparator" w:id="0">
    <w:p w:rsidR="00FF4E73" w:rsidRDefault="00FF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E73" w:rsidRDefault="00FF4E73">
      <w:pPr>
        <w:spacing w:after="0" w:line="240" w:lineRule="auto"/>
      </w:pPr>
      <w:r>
        <w:separator/>
      </w:r>
    </w:p>
  </w:footnote>
  <w:footnote w:type="continuationSeparator" w:id="0">
    <w:p w:rsidR="00FF4E73" w:rsidRDefault="00FF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223" w:rsidRDefault="00E75223">
    <w:pPr>
      <w:pStyle w:val="Header"/>
    </w:pPr>
    <w:r>
      <w:t>Gerald Washington</w:t>
    </w:r>
    <w:r w:rsidR="00CA4BB7">
      <w:t xml:space="preserve"> II</w:t>
    </w:r>
  </w:p>
  <w:p w:rsidR="00E75223" w:rsidRDefault="00E75223">
    <w:pPr>
      <w:pStyle w:val="Header"/>
    </w:pPr>
    <w:r>
      <w:t xml:space="preserve">Dennis </w:t>
    </w:r>
    <w:proofErr w:type="spellStart"/>
    <w:r>
      <w:t>Seldon</w:t>
    </w:r>
    <w:proofErr w:type="spellEnd"/>
  </w:p>
  <w:p w:rsidR="00CA4BB7" w:rsidRDefault="00CA4BB7">
    <w:pPr>
      <w:pStyle w:val="Header"/>
    </w:pPr>
    <w:r>
      <w:t>CPSC 3175</w:t>
    </w:r>
  </w:p>
  <w:p w:rsidR="00CA4BB7" w:rsidRDefault="00CA4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B3C67"/>
    <w:multiLevelType w:val="hybridMultilevel"/>
    <w:tmpl w:val="D4D8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7E"/>
    <w:rsid w:val="000A0F9B"/>
    <w:rsid w:val="00123E1E"/>
    <w:rsid w:val="0013591F"/>
    <w:rsid w:val="001C65B9"/>
    <w:rsid w:val="00216BF8"/>
    <w:rsid w:val="0024640E"/>
    <w:rsid w:val="002C1B16"/>
    <w:rsid w:val="002F6B97"/>
    <w:rsid w:val="0030711C"/>
    <w:rsid w:val="004A3541"/>
    <w:rsid w:val="00705905"/>
    <w:rsid w:val="00771F16"/>
    <w:rsid w:val="0078294C"/>
    <w:rsid w:val="007B697E"/>
    <w:rsid w:val="00896F72"/>
    <w:rsid w:val="008B6008"/>
    <w:rsid w:val="00932889"/>
    <w:rsid w:val="00971DEC"/>
    <w:rsid w:val="00B64B70"/>
    <w:rsid w:val="00B66857"/>
    <w:rsid w:val="00B7667F"/>
    <w:rsid w:val="00BA3B94"/>
    <w:rsid w:val="00C07BE9"/>
    <w:rsid w:val="00CA4BB7"/>
    <w:rsid w:val="00D47001"/>
    <w:rsid w:val="00E40882"/>
    <w:rsid w:val="00E75223"/>
    <w:rsid w:val="00EA23E0"/>
    <w:rsid w:val="00EF029F"/>
    <w:rsid w:val="00F9577D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8C01"/>
  <w15:chartTrackingRefBased/>
  <w15:docId w15:val="{697258EA-E996-4DB2-95AF-23EFCD1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9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WI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GAWII</dc:creator>
  <cp:keywords/>
  <dc:description/>
  <cp:lastModifiedBy>g wash</cp:lastModifiedBy>
  <cp:revision>2</cp:revision>
  <dcterms:created xsi:type="dcterms:W3CDTF">2017-04-02T03:52:00Z</dcterms:created>
  <dcterms:modified xsi:type="dcterms:W3CDTF">2017-04-02T03:52:00Z</dcterms:modified>
</cp:coreProperties>
</file>