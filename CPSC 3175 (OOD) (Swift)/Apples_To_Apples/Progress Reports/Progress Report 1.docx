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Default="007B697E">
      <w:pPr>
        <w:pStyle w:val="Title"/>
      </w:pPr>
      <w:r>
        <w:t>Progress Report</w:t>
      </w:r>
    </w:p>
    <w:p w:rsidR="00771F16" w:rsidRDefault="007B697E">
      <w:pPr>
        <w:pStyle w:val="Heading1"/>
      </w:pPr>
      <w:r>
        <w:t>Apples to Apples</w:t>
      </w:r>
    </w:p>
    <w:p w:rsidR="007B697E" w:rsidRDefault="007B697E" w:rsidP="007B697E">
      <w:r>
        <w:t>For this week, our goal was simply to get an idea of how we were to code out this card game. During our meeting, we discussed any changes that could be made to the original design (which was nearly complete but had flaws). We gave specific focus to the cards, looking over their attributes, initial placement, and how they would move and/or change throughout the program’s span.</w:t>
      </w:r>
    </w:p>
    <w:p w:rsidR="00932889" w:rsidRDefault="007B697E" w:rsidP="007B697E">
      <w:r>
        <w:t xml:space="preserve">I already realized that each (red) card would need some small record of who they belonged to, so a reference variable was added to the class itself, in the design. As for coding, currently I have written the Card class in Swift with a variable “owner” but we’ll need to review reference variables in swift so that we can be sure </w:t>
      </w:r>
      <w:r w:rsidR="00896F72">
        <w:t xml:space="preserve">that “owner” will be used correctly. </w:t>
      </w:r>
      <w:r w:rsidR="00932889">
        <w:t>This is the same</w:t>
      </w:r>
      <w:r w:rsidR="00705905">
        <w:t xml:space="preserve"> for linking each card together, </w:t>
      </w:r>
      <w:r w:rsidR="00932889">
        <w:t>but only when inside a deck. The reason being that when cards come from a Player’s “hand,” they will be directly selected rather than having any need to be searched</w:t>
      </w:r>
      <w:r w:rsidR="00705905">
        <w:t xml:space="preserve"> for or iterated between</w:t>
      </w:r>
      <w:r w:rsidR="00932889">
        <w:t>.</w:t>
      </w:r>
    </w:p>
    <w:p w:rsidR="000A0F9B" w:rsidRDefault="007B697E" w:rsidP="007B697E">
      <w:r>
        <w:t>I’</w:t>
      </w:r>
      <w:r w:rsidR="00896F72">
        <w:t>ve decided to write</w:t>
      </w:r>
      <w:r>
        <w:t xml:space="preserve"> the Game class last</w:t>
      </w:r>
      <w:r w:rsidR="00896F72">
        <w:t xml:space="preserve"> because of how large </w:t>
      </w:r>
      <w:r w:rsidR="00E75223">
        <w:t>i</w:t>
      </w:r>
      <w:r w:rsidR="00896F72">
        <w:t>t should be and since we have pseudocode to work off</w:t>
      </w:r>
      <w:r w:rsidR="00E75223">
        <w:t xml:space="preserve"> while</w:t>
      </w:r>
      <w:r w:rsidR="00896F72">
        <w:t xml:space="preserve"> creating it.</w:t>
      </w:r>
    </w:p>
    <w:p w:rsidR="00896F72" w:rsidRDefault="00896F72" w:rsidP="007B697E"/>
    <w:p w:rsidR="00896F72" w:rsidRDefault="00896F72" w:rsidP="007B697E">
      <w:r>
        <w:t>X: Unreached</w:t>
      </w:r>
      <w:r>
        <w:tab/>
      </w:r>
      <w:r>
        <w:tab/>
        <w:t xml:space="preserve">O: Done </w:t>
      </w:r>
      <w:r>
        <w:tab/>
        <w:t>P: In Progress</w:t>
      </w:r>
    </w:p>
    <w:p w:rsidR="00896F72" w:rsidRDefault="00896F72" w:rsidP="007B697E">
      <w:r>
        <w:t>To Do List:</w:t>
      </w:r>
    </w:p>
    <w:p w:rsidR="00896F72" w:rsidRDefault="00896F72" w:rsidP="00896F72">
      <w:pPr>
        <w:pStyle w:val="ListParagraph"/>
        <w:numPr>
          <w:ilvl w:val="0"/>
          <w:numId w:val="27"/>
        </w:numPr>
      </w:pPr>
      <w:r>
        <w:t>Updating of diagrams prior to reflect the tweaked design</w:t>
      </w:r>
    </w:p>
    <w:p w:rsidR="00896F72" w:rsidRDefault="00896F72" w:rsidP="00896F72">
      <w:pPr>
        <w:pStyle w:val="ListParagraph"/>
        <w:numPr>
          <w:ilvl w:val="1"/>
          <w:numId w:val="27"/>
        </w:numPr>
      </w:pPr>
      <w:r>
        <w:t>Use Case (X)</w:t>
      </w:r>
    </w:p>
    <w:p w:rsidR="00896F72" w:rsidRDefault="00896F72" w:rsidP="00896F72">
      <w:pPr>
        <w:pStyle w:val="ListParagraph"/>
        <w:numPr>
          <w:ilvl w:val="1"/>
          <w:numId w:val="27"/>
        </w:numPr>
      </w:pPr>
      <w:r>
        <w:t>State Chart (X)</w:t>
      </w:r>
    </w:p>
    <w:p w:rsidR="00896F72" w:rsidRDefault="00896F72" w:rsidP="00896F72">
      <w:pPr>
        <w:pStyle w:val="ListParagraph"/>
        <w:numPr>
          <w:ilvl w:val="1"/>
          <w:numId w:val="27"/>
        </w:numPr>
      </w:pPr>
      <w:r>
        <w:t>Sequence (X)</w:t>
      </w:r>
    </w:p>
    <w:p w:rsidR="00896F72" w:rsidRDefault="00896F72" w:rsidP="00896F72">
      <w:pPr>
        <w:pStyle w:val="ListParagraph"/>
        <w:numPr>
          <w:ilvl w:val="1"/>
          <w:numId w:val="27"/>
        </w:numPr>
      </w:pPr>
      <w:r>
        <w:t>Object (X)</w:t>
      </w:r>
    </w:p>
    <w:p w:rsidR="00896F72" w:rsidRDefault="00896F72" w:rsidP="00896F72">
      <w:pPr>
        <w:pStyle w:val="ListParagraph"/>
        <w:numPr>
          <w:ilvl w:val="1"/>
          <w:numId w:val="27"/>
        </w:numPr>
      </w:pPr>
      <w:r>
        <w:t>Class (X)</w:t>
      </w:r>
    </w:p>
    <w:p w:rsidR="00896F72" w:rsidRDefault="00896F72" w:rsidP="00896F72">
      <w:pPr>
        <w:pStyle w:val="ListParagraph"/>
        <w:numPr>
          <w:ilvl w:val="0"/>
          <w:numId w:val="27"/>
        </w:numPr>
      </w:pPr>
      <w:r>
        <w:t>Writing Card class (P)</w:t>
      </w:r>
    </w:p>
    <w:p w:rsidR="00932889" w:rsidRDefault="00932889" w:rsidP="00932889"/>
    <w:p w:rsidR="00705905" w:rsidRDefault="00932889" w:rsidP="00932889">
      <w:r>
        <w:t>In the week c</w:t>
      </w:r>
      <w:r w:rsidR="00EA23E0">
        <w:t>oming I intend to write the</w:t>
      </w:r>
      <w:r>
        <w:t xml:space="preserve"> cod</w:t>
      </w:r>
      <w:r w:rsidR="00EA23E0">
        <w:t>e for the other two classes, Player and Game, as well as their basic interactions. The Game class itself will manage</w:t>
      </w:r>
      <w:r w:rsidR="00705905">
        <w:t xml:space="preserve"> all the game rules and dealing</w:t>
      </w:r>
      <w:r w:rsidR="00EA23E0">
        <w:t>s of the cards</w:t>
      </w:r>
      <w:r w:rsidR="00705905">
        <w:t xml:space="preserve">, and players will </w:t>
      </w:r>
      <w:r w:rsidR="00EA23E0">
        <w:t xml:space="preserve">also </w:t>
      </w:r>
      <w:r w:rsidR="00705905">
        <w:t>have a link (reference) to the next to cycle out whoever the Judge is in each round.</w:t>
      </w:r>
    </w:p>
    <w:sectPr w:rsidR="00705905" w:rsidSect="000A0F9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29F" w:rsidRDefault="00EF029F">
      <w:pPr>
        <w:spacing w:after="0" w:line="240" w:lineRule="auto"/>
      </w:pPr>
      <w:r>
        <w:separator/>
      </w:r>
    </w:p>
  </w:endnote>
  <w:endnote w:type="continuationSeparator" w:id="0">
    <w:p w:rsidR="00EF029F" w:rsidRDefault="00EF0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BB7" w:rsidRDefault="00CA4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BB7" w:rsidRDefault="00CA4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29F" w:rsidRDefault="00EF029F">
      <w:pPr>
        <w:spacing w:after="0" w:line="240" w:lineRule="auto"/>
      </w:pPr>
      <w:r>
        <w:separator/>
      </w:r>
    </w:p>
  </w:footnote>
  <w:footnote w:type="continuationSeparator" w:id="0">
    <w:p w:rsidR="00EF029F" w:rsidRDefault="00EF0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BB7" w:rsidRDefault="00CA4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BB7" w:rsidRDefault="00CA4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223" w:rsidRDefault="00E75223">
    <w:pPr>
      <w:pStyle w:val="Header"/>
    </w:pPr>
    <w:r>
      <w:t>Gerald Washington</w:t>
    </w:r>
    <w:r w:rsidR="00CA4BB7">
      <w:t xml:space="preserve"> II</w:t>
    </w:r>
  </w:p>
  <w:p w:rsidR="00E75223" w:rsidRDefault="00E75223">
    <w:pPr>
      <w:pStyle w:val="Header"/>
    </w:pPr>
    <w:r>
      <w:t xml:space="preserve">Dennis </w:t>
    </w:r>
    <w:proofErr w:type="spellStart"/>
    <w:r>
      <w:t>Seldon</w:t>
    </w:r>
    <w:proofErr w:type="spellEnd"/>
  </w:p>
  <w:p w:rsidR="00CA4BB7" w:rsidRDefault="00CA4BB7">
    <w:pPr>
      <w:pStyle w:val="Header"/>
    </w:pPr>
    <w:r>
      <w:t>CPSC 3175</w:t>
    </w:r>
  </w:p>
  <w:p w:rsidR="00CA4BB7" w:rsidRDefault="00CA4BB7">
    <w:pPr>
      <w:pStyle w:val="Header"/>
    </w:pPr>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3B3C67"/>
    <w:multiLevelType w:val="hybridMultilevel"/>
    <w:tmpl w:val="D4D80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5"/>
  </w:num>
  <w:num w:numId="14">
    <w:abstractNumId w:val="14"/>
  </w:num>
  <w:num w:numId="15">
    <w:abstractNumId w:val="16"/>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97E"/>
    <w:rsid w:val="000A0F9B"/>
    <w:rsid w:val="00123E1E"/>
    <w:rsid w:val="0013591F"/>
    <w:rsid w:val="00216BF8"/>
    <w:rsid w:val="0024640E"/>
    <w:rsid w:val="002C1B16"/>
    <w:rsid w:val="0030711C"/>
    <w:rsid w:val="004A3541"/>
    <w:rsid w:val="00705905"/>
    <w:rsid w:val="00771F16"/>
    <w:rsid w:val="0078294C"/>
    <w:rsid w:val="007B697E"/>
    <w:rsid w:val="00896F72"/>
    <w:rsid w:val="008B6008"/>
    <w:rsid w:val="00932889"/>
    <w:rsid w:val="00971DEC"/>
    <w:rsid w:val="00B64B70"/>
    <w:rsid w:val="00B66857"/>
    <w:rsid w:val="00BA3B94"/>
    <w:rsid w:val="00C07BE9"/>
    <w:rsid w:val="00CA4BB7"/>
    <w:rsid w:val="00E40882"/>
    <w:rsid w:val="00E75223"/>
    <w:rsid w:val="00EA23E0"/>
    <w:rsid w:val="00EF029F"/>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E9678"/>
  <w15:chartTrackingRefBased/>
  <w15:docId w15:val="{697258EA-E996-4DB2-95AF-23EFCD10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96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WII\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61</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GAWII</dc:creator>
  <cp:keywords/>
  <dc:description/>
  <cp:lastModifiedBy>g wash</cp:lastModifiedBy>
  <cp:revision>4</cp:revision>
  <dcterms:created xsi:type="dcterms:W3CDTF">2017-03-18T21:09:00Z</dcterms:created>
  <dcterms:modified xsi:type="dcterms:W3CDTF">2017-03-19T14:23:00Z</dcterms:modified>
</cp:coreProperties>
</file>